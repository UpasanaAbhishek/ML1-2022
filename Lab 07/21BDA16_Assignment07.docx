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F71E" w14:textId="38AD6A35" w:rsidR="00C6554A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6FD03470" w14:textId="2F314A3B" w:rsidR="009F230B" w:rsidRDefault="009F230B" w:rsidP="00C6554A">
      <w:pPr>
        <w:pStyle w:val="Photo"/>
      </w:pPr>
    </w:p>
    <w:p w14:paraId="10F988C9" w14:textId="0311EF96" w:rsidR="009F230B" w:rsidRDefault="009F230B" w:rsidP="00C6554A">
      <w:pPr>
        <w:pStyle w:val="Photo"/>
      </w:pPr>
    </w:p>
    <w:p w14:paraId="6220ED2F" w14:textId="12BBC337" w:rsidR="009F230B" w:rsidRDefault="009F230B" w:rsidP="00C6554A">
      <w:pPr>
        <w:pStyle w:val="Photo"/>
      </w:pPr>
    </w:p>
    <w:p w14:paraId="483CC42F" w14:textId="3469B254" w:rsidR="009F230B" w:rsidRDefault="009F230B" w:rsidP="00C6554A">
      <w:pPr>
        <w:pStyle w:val="Photo"/>
      </w:pPr>
    </w:p>
    <w:p w14:paraId="55EB152F" w14:textId="49CB3963" w:rsidR="009F230B" w:rsidRDefault="009F230B" w:rsidP="00C6554A">
      <w:pPr>
        <w:pStyle w:val="Photo"/>
      </w:pPr>
    </w:p>
    <w:p w14:paraId="14656388" w14:textId="78A1D02C" w:rsidR="009F230B" w:rsidRDefault="009F230B" w:rsidP="00C6554A">
      <w:pPr>
        <w:pStyle w:val="Photo"/>
      </w:pPr>
    </w:p>
    <w:p w14:paraId="72BC2F9A" w14:textId="15E23C44" w:rsidR="009F230B" w:rsidRDefault="009F230B" w:rsidP="00C6554A">
      <w:pPr>
        <w:pStyle w:val="Photo"/>
      </w:pPr>
    </w:p>
    <w:p w14:paraId="232EC1B7" w14:textId="6165EBF2" w:rsidR="009F230B" w:rsidRDefault="009F230B" w:rsidP="00C6554A">
      <w:pPr>
        <w:pStyle w:val="Photo"/>
      </w:pPr>
    </w:p>
    <w:p w14:paraId="1E19829A" w14:textId="3676E330" w:rsidR="009F230B" w:rsidRDefault="009F230B" w:rsidP="00C6554A">
      <w:pPr>
        <w:pStyle w:val="Photo"/>
      </w:pPr>
    </w:p>
    <w:p w14:paraId="09F66E0D" w14:textId="57CDA83D" w:rsidR="009F230B" w:rsidRDefault="009F230B" w:rsidP="00C6554A">
      <w:pPr>
        <w:pStyle w:val="Photo"/>
      </w:pPr>
    </w:p>
    <w:p w14:paraId="07BC1630" w14:textId="1BED0566" w:rsidR="009F230B" w:rsidRDefault="009F230B" w:rsidP="00C6554A">
      <w:pPr>
        <w:pStyle w:val="Photo"/>
      </w:pPr>
    </w:p>
    <w:p w14:paraId="6EF4EC66" w14:textId="57765289" w:rsidR="009F230B" w:rsidRDefault="009F230B" w:rsidP="00C6554A">
      <w:pPr>
        <w:pStyle w:val="Photo"/>
      </w:pPr>
    </w:p>
    <w:p w14:paraId="71494289" w14:textId="6978D3B1" w:rsidR="009F230B" w:rsidRDefault="009F230B" w:rsidP="00C6554A">
      <w:pPr>
        <w:pStyle w:val="Photo"/>
      </w:pPr>
    </w:p>
    <w:p w14:paraId="5B5E1BF8" w14:textId="3C2297AC" w:rsidR="009F230B" w:rsidRDefault="009F230B" w:rsidP="00C6554A">
      <w:pPr>
        <w:pStyle w:val="Photo"/>
      </w:pPr>
    </w:p>
    <w:p w14:paraId="16217FAC" w14:textId="35E0A7FC" w:rsidR="009F230B" w:rsidRDefault="009F230B" w:rsidP="00C6554A">
      <w:pPr>
        <w:pStyle w:val="Photo"/>
      </w:pPr>
    </w:p>
    <w:p w14:paraId="06992DDD" w14:textId="75CB15C0" w:rsidR="009F230B" w:rsidRDefault="009F230B" w:rsidP="00C6554A">
      <w:pPr>
        <w:pStyle w:val="Photo"/>
      </w:pPr>
    </w:p>
    <w:p w14:paraId="0B0E6BE7" w14:textId="60F2F5A3" w:rsidR="009F230B" w:rsidRDefault="009F230B" w:rsidP="00C6554A">
      <w:pPr>
        <w:pStyle w:val="Photo"/>
      </w:pPr>
    </w:p>
    <w:p w14:paraId="63C65E75" w14:textId="77777777" w:rsidR="009F230B" w:rsidRPr="008B5277" w:rsidRDefault="009F230B" w:rsidP="00C6554A">
      <w:pPr>
        <w:pStyle w:val="Photo"/>
      </w:pPr>
    </w:p>
    <w:bookmarkEnd w:id="0"/>
    <w:bookmarkEnd w:id="1"/>
    <w:bookmarkEnd w:id="2"/>
    <w:bookmarkEnd w:id="3"/>
    <w:bookmarkEnd w:id="4"/>
    <w:p w14:paraId="5444CE5D" w14:textId="3148F91A" w:rsidR="00C6554A" w:rsidRPr="00D5413C" w:rsidRDefault="009F230B" w:rsidP="009F230B">
      <w:pPr>
        <w:pStyle w:val="Title"/>
      </w:pPr>
      <w:r>
        <w:t>Assignment - 7</w:t>
      </w:r>
    </w:p>
    <w:p w14:paraId="31873B84" w14:textId="72C1CAED" w:rsidR="009F230B" w:rsidRDefault="009F230B" w:rsidP="00C6554A">
      <w:r>
        <w:t xml:space="preserve">                                            Gayatri Krishna</w:t>
      </w:r>
      <w:r w:rsidR="00C6554A">
        <w:t xml:space="preserve"> | </w:t>
      </w:r>
      <w:r>
        <w:t>21 BDA16</w:t>
      </w:r>
      <w:r w:rsidR="00C6554A">
        <w:t xml:space="preserve"> |</w:t>
      </w:r>
      <w:r w:rsidR="00C6554A" w:rsidRPr="00D5413C">
        <w:t xml:space="preserve"> </w:t>
      </w:r>
      <w:r>
        <w:t>25/06/2022</w:t>
      </w:r>
      <w:r w:rsidR="00C6554A">
        <w:br w:type="page"/>
      </w:r>
    </w:p>
    <w:p w14:paraId="176FF3BF" w14:textId="0F92D286" w:rsidR="009F230B" w:rsidRDefault="009F230B" w:rsidP="009F230B">
      <w:pPr>
        <w:pStyle w:val="ContactInfo"/>
        <w:jc w:val="both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9F230B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lastRenderedPageBreak/>
        <w:t>What is stride, padding &amp; pooling? Explain with an example</w:t>
      </w:r>
      <w:r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.</w:t>
      </w:r>
    </w:p>
    <w:p w14:paraId="6999DB27" w14:textId="43F0DE63" w:rsidR="00C6554A" w:rsidRDefault="004C5254" w:rsidP="004C5254">
      <w:pPr>
        <w:pStyle w:val="ContactInfo"/>
        <w:numPr>
          <w:ilvl w:val="0"/>
          <w:numId w:val="16"/>
        </w:numPr>
        <w:jc w:val="both"/>
      </w:pPr>
      <w:r w:rsidRPr="004C5254">
        <w:t>The number of pixels shifted across the input matrix called the stride. The filters are moved to 1 pixel at a time when the stride is 1. The filters are moved to 2 pixels at a time when the stride is 2, and so on. With a stride of 2, convolution would function as shown in the figure below.</w:t>
      </w:r>
    </w:p>
    <w:p w14:paraId="191885C7" w14:textId="5DCABD67" w:rsidR="004C5254" w:rsidRDefault="004C5254" w:rsidP="004C5254">
      <w:pPr>
        <w:pStyle w:val="ContactInfo"/>
      </w:pPr>
      <w:r>
        <w:rPr>
          <w:noProof/>
        </w:rPr>
        <w:drawing>
          <wp:inline distT="0" distB="0" distL="0" distR="0" wp14:anchorId="05A33C66" wp14:editId="2DC1DA32">
            <wp:extent cx="3229841" cy="1412765"/>
            <wp:effectExtent l="19050" t="19050" r="88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258" cy="14562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1128D" w14:textId="77777777" w:rsidR="004C5254" w:rsidRDefault="004C5254" w:rsidP="004C5254">
      <w:pPr>
        <w:pStyle w:val="ContactInfo"/>
      </w:pPr>
    </w:p>
    <w:p w14:paraId="23CA4686" w14:textId="33FD3B9B" w:rsidR="004C5254" w:rsidRDefault="004005E6" w:rsidP="004005E6">
      <w:pPr>
        <w:pStyle w:val="ContactInfo"/>
        <w:numPr>
          <w:ilvl w:val="0"/>
          <w:numId w:val="16"/>
        </w:numPr>
        <w:jc w:val="both"/>
      </w:pPr>
      <w:r w:rsidRPr="004005E6">
        <w:t>Padding is a concept that applies to convolutional neural networks since it describes the number of pixels that are added to an image during processing by a CNN's kernel. For instance, if the padding in a CNN is set to zero, then any additional pixels will have a value of 0. However, if the zero padding is set to 1, an additional one-pixel border with a pixel value of zero will be applied to the image.</w:t>
      </w:r>
    </w:p>
    <w:p w14:paraId="14E48300" w14:textId="45676555" w:rsidR="004005E6" w:rsidRDefault="004005E6" w:rsidP="004005E6">
      <w:pPr>
        <w:pStyle w:val="ContactInfo"/>
        <w:ind w:left="720"/>
      </w:pPr>
      <w:r>
        <w:rPr>
          <w:noProof/>
        </w:rPr>
        <w:drawing>
          <wp:inline distT="0" distB="0" distL="0" distR="0" wp14:anchorId="2A0972F8" wp14:editId="538F8ED5">
            <wp:extent cx="3196799" cy="1411200"/>
            <wp:effectExtent l="19050" t="19050" r="2286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99" cy="141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7538F" w14:textId="77777777" w:rsidR="004005E6" w:rsidRDefault="004005E6" w:rsidP="004005E6">
      <w:pPr>
        <w:pStyle w:val="ContactInfo"/>
        <w:ind w:left="720"/>
      </w:pPr>
    </w:p>
    <w:p w14:paraId="67262E4A" w14:textId="36E0A981" w:rsidR="004005E6" w:rsidRDefault="000219D4" w:rsidP="000219D4">
      <w:pPr>
        <w:pStyle w:val="ContactInfo"/>
        <w:numPr>
          <w:ilvl w:val="0"/>
          <w:numId w:val="16"/>
        </w:numPr>
        <w:jc w:val="both"/>
      </w:pPr>
      <w:r w:rsidRPr="000219D4">
        <w:t>Pooling in CNN is the process of creating a backbone that gradually reduces the number of parameters in the network. The two most popular approaches are maximum pooling and average pooling.</w:t>
      </w:r>
    </w:p>
    <w:p w14:paraId="63D3782A" w14:textId="018A172A" w:rsidR="000219D4" w:rsidRDefault="000219D4" w:rsidP="000219D4">
      <w:pPr>
        <w:pStyle w:val="ContactInfo"/>
        <w:ind w:left="720"/>
      </w:pPr>
      <w:r>
        <w:rPr>
          <w:noProof/>
        </w:rPr>
        <w:drawing>
          <wp:inline distT="0" distB="0" distL="0" distR="0" wp14:anchorId="2330804B" wp14:editId="102E9B2B">
            <wp:extent cx="2718288" cy="1762024"/>
            <wp:effectExtent l="19050" t="19050" r="2540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99" cy="17812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3FB60" w14:textId="77777777" w:rsidR="004C5254" w:rsidRPr="00514122" w:rsidRDefault="004C5254" w:rsidP="000219D4">
      <w:pPr>
        <w:pStyle w:val="ContactInfo"/>
        <w:jc w:val="both"/>
      </w:pPr>
    </w:p>
    <w:p w14:paraId="1BD18ACF" w14:textId="77777777" w:rsidR="00FC1545" w:rsidRDefault="00FC1545" w:rsidP="00FC1545">
      <w:pPr>
        <w:pStyle w:val="ContactInfo"/>
        <w:jc w:val="both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</w:p>
    <w:p w14:paraId="4E79590F" w14:textId="59B8A652" w:rsidR="00C6554A" w:rsidRPr="00FC1545" w:rsidRDefault="00FC1545" w:rsidP="00FC1545">
      <w:pPr>
        <w:pStyle w:val="ContactInfo"/>
        <w:jc w:val="both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FC1545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lastRenderedPageBreak/>
        <w:t>What is overfitting? How to overcome overfitting in an ML model?</w:t>
      </w:r>
    </w:p>
    <w:p w14:paraId="48CFD859" w14:textId="7978726B" w:rsidR="002C74C0" w:rsidRDefault="004B39F2" w:rsidP="004B39F2">
      <w:pPr>
        <w:pStyle w:val="ListParagraph"/>
        <w:numPr>
          <w:ilvl w:val="0"/>
          <w:numId w:val="17"/>
        </w:numPr>
        <w:jc w:val="both"/>
      </w:pPr>
      <w:r w:rsidRPr="004B39F2">
        <w:t>A statistical modelling error called overfitting happens when a function is too closely matched to a small number of data points. Because of this, the model is only helpful in relation to its original data set and not in relation to any additional data sets.</w:t>
      </w:r>
    </w:p>
    <w:p w14:paraId="68281A61" w14:textId="7CE8C875" w:rsidR="00B04EBD" w:rsidRDefault="00B04EBD" w:rsidP="00B04EBD">
      <w:pPr>
        <w:pStyle w:val="ListParagraph"/>
        <w:numPr>
          <w:ilvl w:val="0"/>
          <w:numId w:val="17"/>
        </w:numPr>
        <w:jc w:val="both"/>
      </w:pPr>
      <w:r>
        <w:t>Handling overfitting</w:t>
      </w:r>
    </w:p>
    <w:p w14:paraId="30744292" w14:textId="4793F14A" w:rsidR="00A10562" w:rsidRDefault="00A10562" w:rsidP="00B04EBD">
      <w:pPr>
        <w:pStyle w:val="ListParagraph"/>
        <w:numPr>
          <w:ilvl w:val="0"/>
          <w:numId w:val="19"/>
        </w:numPr>
        <w:jc w:val="both"/>
      </w:pPr>
      <w:r w:rsidRPr="00A10562">
        <w:t xml:space="preserve">Reduce the </w:t>
      </w:r>
      <w:r w:rsidRPr="00A10562">
        <w:t>number</w:t>
      </w:r>
      <w:r w:rsidRPr="00A10562">
        <w:t xml:space="preserve"> of elements in the hidden levels or remove layers to increase the network's capacity.</w:t>
      </w:r>
    </w:p>
    <w:p w14:paraId="128239D3" w14:textId="5FF6845E" w:rsidR="00A10562" w:rsidRDefault="00A10562" w:rsidP="00B04EBD">
      <w:pPr>
        <w:pStyle w:val="ListParagraph"/>
        <w:numPr>
          <w:ilvl w:val="0"/>
          <w:numId w:val="19"/>
        </w:numPr>
        <w:jc w:val="both"/>
      </w:pPr>
      <w:r w:rsidRPr="00A10562">
        <w:t xml:space="preserve">Apply </w:t>
      </w:r>
      <w:r w:rsidRPr="00A10562">
        <w:t>regularization</w:t>
      </w:r>
      <w:r w:rsidRPr="00A10562">
        <w:t>, which entails increasing the loss function's cost for heavy weights.</w:t>
      </w:r>
    </w:p>
    <w:p w14:paraId="095F2326" w14:textId="17AD23E3" w:rsidR="00B04EBD" w:rsidRDefault="00A10562" w:rsidP="00A10562">
      <w:pPr>
        <w:pStyle w:val="ListParagraph"/>
        <w:numPr>
          <w:ilvl w:val="0"/>
          <w:numId w:val="19"/>
        </w:numPr>
        <w:jc w:val="both"/>
      </w:pPr>
      <w:r w:rsidRPr="00A10562">
        <w:t>Use dropout layers, which will randomly set some characteristics to zero and erase them.</w:t>
      </w:r>
    </w:p>
    <w:p w14:paraId="45C98DA2" w14:textId="604B4BC1" w:rsidR="00A10562" w:rsidRDefault="00A10562" w:rsidP="00A10562">
      <w:pPr>
        <w:jc w:val="both"/>
      </w:pPr>
      <w:r>
        <w:pict w14:anchorId="43A60507">
          <v:rect id="_x0000_i1038" style="width:0;height:1.5pt" o:hralign="center" o:hrstd="t" o:hr="t" fillcolor="#a0a0a0" stroked="f"/>
        </w:pict>
      </w:r>
    </w:p>
    <w:p w14:paraId="492DBB76" w14:textId="109BD866" w:rsidR="00A10562" w:rsidRDefault="00A10562" w:rsidP="00A10562">
      <w:pPr>
        <w:jc w:val="both"/>
      </w:pPr>
    </w:p>
    <w:sectPr w:rsidR="00A10562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E878" w14:textId="77777777" w:rsidR="008C05E0" w:rsidRDefault="008C05E0" w:rsidP="00C6554A">
      <w:pPr>
        <w:spacing w:before="0" w:after="0" w:line="240" w:lineRule="auto"/>
      </w:pPr>
      <w:r>
        <w:separator/>
      </w:r>
    </w:p>
  </w:endnote>
  <w:endnote w:type="continuationSeparator" w:id="0">
    <w:p w14:paraId="47CA2EA8" w14:textId="77777777" w:rsidR="008C05E0" w:rsidRDefault="008C05E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DC73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C6C31" w14:textId="77777777" w:rsidR="008C05E0" w:rsidRDefault="008C05E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C66E015" w14:textId="77777777" w:rsidR="008C05E0" w:rsidRDefault="008C05E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9B7C80"/>
    <w:multiLevelType w:val="hybridMultilevel"/>
    <w:tmpl w:val="1396EA0A"/>
    <w:lvl w:ilvl="0" w:tplc="7A905030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  <w:u w:color="EA157A" w:themeColor="accent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750723"/>
    <w:multiLevelType w:val="hybridMultilevel"/>
    <w:tmpl w:val="712076E8"/>
    <w:lvl w:ilvl="0" w:tplc="6100D4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2EBC"/>
    <w:multiLevelType w:val="hybridMultilevel"/>
    <w:tmpl w:val="9D680C58"/>
    <w:lvl w:ilvl="0" w:tplc="3FA4EF3E">
      <w:start w:val="1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10275A"/>
    <w:multiLevelType w:val="hybridMultilevel"/>
    <w:tmpl w:val="3D8ED71C"/>
    <w:lvl w:ilvl="0" w:tplc="C6FE7A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2321050">
    <w:abstractNumId w:val="9"/>
  </w:num>
  <w:num w:numId="2" w16cid:durableId="1539202342">
    <w:abstractNumId w:val="8"/>
  </w:num>
  <w:num w:numId="3" w16cid:durableId="1712874064">
    <w:abstractNumId w:val="8"/>
  </w:num>
  <w:num w:numId="4" w16cid:durableId="107823402">
    <w:abstractNumId w:val="9"/>
  </w:num>
  <w:num w:numId="5" w16cid:durableId="1954440273">
    <w:abstractNumId w:val="16"/>
  </w:num>
  <w:num w:numId="6" w16cid:durableId="551616671">
    <w:abstractNumId w:val="10"/>
  </w:num>
  <w:num w:numId="7" w16cid:durableId="979114874">
    <w:abstractNumId w:val="12"/>
  </w:num>
  <w:num w:numId="8" w16cid:durableId="127864624">
    <w:abstractNumId w:val="7"/>
  </w:num>
  <w:num w:numId="9" w16cid:durableId="1271203918">
    <w:abstractNumId w:val="6"/>
  </w:num>
  <w:num w:numId="10" w16cid:durableId="558831317">
    <w:abstractNumId w:val="5"/>
  </w:num>
  <w:num w:numId="11" w16cid:durableId="1700468361">
    <w:abstractNumId w:val="4"/>
  </w:num>
  <w:num w:numId="12" w16cid:durableId="1886016322">
    <w:abstractNumId w:val="3"/>
  </w:num>
  <w:num w:numId="13" w16cid:durableId="1167132848">
    <w:abstractNumId w:val="2"/>
  </w:num>
  <w:num w:numId="14" w16cid:durableId="1087537042">
    <w:abstractNumId w:val="1"/>
  </w:num>
  <w:num w:numId="15" w16cid:durableId="809322379">
    <w:abstractNumId w:val="0"/>
  </w:num>
  <w:num w:numId="16" w16cid:durableId="1194272561">
    <w:abstractNumId w:val="13"/>
  </w:num>
  <w:num w:numId="17" w16cid:durableId="1259949733">
    <w:abstractNumId w:val="15"/>
  </w:num>
  <w:num w:numId="18" w16cid:durableId="1180048072">
    <w:abstractNumId w:val="14"/>
  </w:num>
  <w:num w:numId="19" w16cid:durableId="1465003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0B"/>
    <w:rsid w:val="000219D4"/>
    <w:rsid w:val="002554CD"/>
    <w:rsid w:val="00293B83"/>
    <w:rsid w:val="002B4294"/>
    <w:rsid w:val="002B7B66"/>
    <w:rsid w:val="00333D0D"/>
    <w:rsid w:val="004005E6"/>
    <w:rsid w:val="004B39F2"/>
    <w:rsid w:val="004C049F"/>
    <w:rsid w:val="004C5254"/>
    <w:rsid w:val="005000E2"/>
    <w:rsid w:val="006A3CE7"/>
    <w:rsid w:val="008C05E0"/>
    <w:rsid w:val="009F230B"/>
    <w:rsid w:val="00A10562"/>
    <w:rsid w:val="00B04EBD"/>
    <w:rsid w:val="00C6554A"/>
    <w:rsid w:val="00ED7C44"/>
    <w:rsid w:val="00F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F146C"/>
  <w15:chartTrackingRefBased/>
  <w15:docId w15:val="{8B73A657-6FB9-46E1-BB1E-3A446E7D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F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yat\AppData\Local\Microsoft\Office\16.0\DTS\en-US%7bE28D24D4-4712-4383-8501-70506B3DE510%7d\%7b3E3DFD1C-AAEA-4003-A85D-4C67BB64B94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{3E3DFD1C-AAEA-4003-A85D-4C67BB64B942}tf02835058_win32</Template>
  <TotalTime>23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Krishna</dc:creator>
  <cp:keywords/>
  <dc:description/>
  <cp:lastModifiedBy>Gayatri Krishna</cp:lastModifiedBy>
  <cp:revision>6</cp:revision>
  <dcterms:created xsi:type="dcterms:W3CDTF">2022-06-30T23:41:00Z</dcterms:created>
  <dcterms:modified xsi:type="dcterms:W3CDTF">2022-07-01T00:04:00Z</dcterms:modified>
</cp:coreProperties>
</file>